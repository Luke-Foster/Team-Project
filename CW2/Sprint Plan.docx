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1302"/>
        <w:gridCol w:w="2294"/>
        <w:gridCol w:w="1859"/>
      </w:tblGrid>
      <w:tr w:rsidR="00C05D2B" w:rsidTr="00C05D2B">
        <w:tc>
          <w:tcPr>
            <w:tcW w:w="3561" w:type="dxa"/>
          </w:tcPr>
          <w:p w:rsidR="00C05D2B" w:rsidRDefault="00C05D2B">
            <w:r>
              <w:t>Feature</w:t>
            </w:r>
          </w:p>
        </w:tc>
        <w:tc>
          <w:tcPr>
            <w:tcW w:w="1302" w:type="dxa"/>
          </w:tcPr>
          <w:p w:rsidR="00C05D2B" w:rsidRDefault="00C05D2B">
            <w:r>
              <w:t>Points</w:t>
            </w:r>
          </w:p>
        </w:tc>
        <w:tc>
          <w:tcPr>
            <w:tcW w:w="2294" w:type="dxa"/>
          </w:tcPr>
          <w:p w:rsidR="00C05D2B" w:rsidRDefault="00C05D2B">
            <w:r>
              <w:t>Priority(Extra, low, medium, high)</w:t>
            </w:r>
          </w:p>
        </w:tc>
        <w:tc>
          <w:tcPr>
            <w:tcW w:w="1859" w:type="dxa"/>
          </w:tcPr>
          <w:p w:rsidR="00C05D2B" w:rsidRDefault="00C05D2B">
            <w:r>
              <w:t>Implemented</w:t>
            </w:r>
          </w:p>
        </w:tc>
      </w:tr>
      <w:tr w:rsidR="00C05D2B" w:rsidTr="00C05D2B">
        <w:tc>
          <w:tcPr>
            <w:tcW w:w="3561" w:type="dxa"/>
          </w:tcPr>
          <w:p w:rsidR="00C05D2B" w:rsidRPr="00921F63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Spread</w:t>
            </w:r>
            <w:r w:rsidR="00123179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Sheet</w:t>
            </w:r>
          </w:p>
        </w:tc>
        <w:tc>
          <w:tcPr>
            <w:tcW w:w="1302" w:type="dxa"/>
          </w:tcPr>
          <w:p w:rsidR="00C05D2B" w:rsidRDefault="00C05D2B">
            <w:r>
              <w:t>2</w:t>
            </w:r>
          </w:p>
        </w:tc>
        <w:tc>
          <w:tcPr>
            <w:tcW w:w="2294" w:type="dxa"/>
          </w:tcPr>
          <w:p w:rsidR="00C05D2B" w:rsidRDefault="00C05D2B" w:rsidP="00277FE2">
            <w:r>
              <w:t>H</w:t>
            </w:r>
          </w:p>
        </w:tc>
        <w:tc>
          <w:tcPr>
            <w:tcW w:w="1859" w:type="dxa"/>
          </w:tcPr>
          <w:p w:rsidR="00C05D2B" w:rsidRDefault="00C05D2B" w:rsidP="00277FE2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Pr="00921F63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Game Design Document</w:t>
            </w:r>
          </w:p>
        </w:tc>
        <w:tc>
          <w:tcPr>
            <w:tcW w:w="1302" w:type="dxa"/>
          </w:tcPr>
          <w:p w:rsidR="00C05D2B" w:rsidRDefault="00C05D2B">
            <w:r>
              <w:t>4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Pr="00921F63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Presentation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Pr="00921F63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Background Concept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Pr="00921F63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Enemies Concept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Pr="00921F63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Background Creation</w:t>
            </w:r>
          </w:p>
        </w:tc>
        <w:tc>
          <w:tcPr>
            <w:tcW w:w="1302" w:type="dxa"/>
          </w:tcPr>
          <w:p w:rsidR="00C05D2B" w:rsidRDefault="00C05D2B">
            <w:r>
              <w:t>4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DF1C22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Pr="00921F63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 Design</w:t>
            </w:r>
          </w:p>
        </w:tc>
        <w:tc>
          <w:tcPr>
            <w:tcW w:w="1302" w:type="dxa"/>
          </w:tcPr>
          <w:p w:rsidR="00C05D2B" w:rsidRDefault="00C05D2B">
            <w:r>
              <w:t>6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DF1C22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finish </w:t>
            </w:r>
            <w:r w:rsidR="00123179">
              <w:rPr>
                <w:rFonts w:ascii="Calibri" w:hAnsi="Calibri"/>
                <w:color w:val="000000"/>
              </w:rPr>
              <w:t>deliverables</w:t>
            </w:r>
            <w:r>
              <w:rPr>
                <w:rFonts w:ascii="Calibri" w:hAnsi="Calibri"/>
                <w:color w:val="000000"/>
              </w:rPr>
              <w:t xml:space="preserve"> for CW1</w:t>
            </w:r>
          </w:p>
        </w:tc>
        <w:tc>
          <w:tcPr>
            <w:tcW w:w="1302" w:type="dxa"/>
          </w:tcPr>
          <w:p w:rsidR="00C05D2B" w:rsidRDefault="00C05D2B">
            <w:r>
              <w:t>2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Room </w:t>
            </w:r>
            <w:r w:rsidR="00123179">
              <w:rPr>
                <w:rFonts w:ascii="Calibri" w:hAnsi="Calibri"/>
                <w:color w:val="000000"/>
              </w:rPr>
              <w:t>Integration</w:t>
            </w:r>
          </w:p>
        </w:tc>
        <w:tc>
          <w:tcPr>
            <w:tcW w:w="1302" w:type="dxa"/>
          </w:tcPr>
          <w:p w:rsidR="00C05D2B" w:rsidRDefault="00C05D2B">
            <w:r>
              <w:t>4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Character Concept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Movement</w:t>
            </w:r>
          </w:p>
        </w:tc>
        <w:tc>
          <w:tcPr>
            <w:tcW w:w="1302" w:type="dxa"/>
          </w:tcPr>
          <w:p w:rsidR="00C05D2B" w:rsidRDefault="00C05D2B">
            <w:r>
              <w:t>2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Enemies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Character</w:t>
            </w:r>
          </w:p>
        </w:tc>
        <w:tc>
          <w:tcPr>
            <w:tcW w:w="1302" w:type="dxa"/>
          </w:tcPr>
          <w:p w:rsidR="00C05D2B" w:rsidRDefault="00C05D2B">
            <w:r>
              <w:t>7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First Enemy AI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Animation for Enemy</w:t>
            </w:r>
          </w:p>
        </w:tc>
        <w:tc>
          <w:tcPr>
            <w:tcW w:w="1302" w:type="dxa"/>
          </w:tcPr>
          <w:p w:rsidR="00C05D2B" w:rsidRDefault="00C05D2B">
            <w:r>
              <w:t>5</w:t>
            </w:r>
          </w:p>
        </w:tc>
        <w:tc>
          <w:tcPr>
            <w:tcW w:w="2294" w:type="dxa"/>
          </w:tcPr>
          <w:p w:rsidR="00C05D2B" w:rsidRDefault="00C05D2B">
            <w:r>
              <w:t>L</w:t>
            </w:r>
          </w:p>
        </w:tc>
        <w:tc>
          <w:tcPr>
            <w:tcW w:w="1859" w:type="dxa"/>
          </w:tcPr>
          <w:p w:rsidR="00C05D2B" w:rsidRDefault="007A4F91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Movement Animation for Character</w:t>
            </w:r>
          </w:p>
        </w:tc>
        <w:tc>
          <w:tcPr>
            <w:tcW w:w="1302" w:type="dxa"/>
          </w:tcPr>
          <w:p w:rsidR="00C05D2B" w:rsidRDefault="00C05D2B">
            <w:r>
              <w:t>6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Movement Animation for Enemy</w:t>
            </w:r>
          </w:p>
        </w:tc>
        <w:tc>
          <w:tcPr>
            <w:tcW w:w="1302" w:type="dxa"/>
          </w:tcPr>
          <w:p w:rsidR="00C05D2B" w:rsidRDefault="00C05D2B">
            <w:r>
              <w:t>2</w:t>
            </w:r>
          </w:p>
        </w:tc>
        <w:tc>
          <w:tcPr>
            <w:tcW w:w="2294" w:type="dxa"/>
          </w:tcPr>
          <w:p w:rsidR="00C05D2B" w:rsidRDefault="00C05D2B">
            <w:r>
              <w:t>L</w:t>
            </w:r>
          </w:p>
        </w:tc>
        <w:tc>
          <w:tcPr>
            <w:tcW w:w="1859" w:type="dxa"/>
          </w:tcPr>
          <w:p w:rsidR="00C05D2B" w:rsidRDefault="00185CC6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Attack</w:t>
            </w:r>
          </w:p>
        </w:tc>
        <w:tc>
          <w:tcPr>
            <w:tcW w:w="1302" w:type="dxa"/>
          </w:tcPr>
          <w:p w:rsidR="00C05D2B" w:rsidRDefault="00C05D2B">
            <w:r>
              <w:t>4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Enemy Attack</w:t>
            </w:r>
          </w:p>
        </w:tc>
        <w:tc>
          <w:tcPr>
            <w:tcW w:w="1302" w:type="dxa"/>
          </w:tcPr>
          <w:p w:rsidR="00C05D2B" w:rsidRDefault="00C05D2B">
            <w:r>
              <w:t>5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Health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Boss Room</w:t>
            </w:r>
          </w:p>
        </w:tc>
        <w:tc>
          <w:tcPr>
            <w:tcW w:w="1302" w:type="dxa"/>
          </w:tcPr>
          <w:p w:rsidR="00C05D2B" w:rsidRDefault="00C05D2B">
            <w:r>
              <w:t>4</w:t>
            </w:r>
          </w:p>
        </w:tc>
        <w:tc>
          <w:tcPr>
            <w:tcW w:w="2294" w:type="dxa"/>
          </w:tcPr>
          <w:p w:rsidR="00C05D2B" w:rsidRDefault="00C05D2B">
            <w:r>
              <w:t>H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Pickups</w:t>
            </w:r>
          </w:p>
        </w:tc>
        <w:tc>
          <w:tcPr>
            <w:tcW w:w="1302" w:type="dxa"/>
          </w:tcPr>
          <w:p w:rsidR="00C05D2B" w:rsidRDefault="00C05D2B">
            <w:r>
              <w:t>3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DF1C22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Ammo Types</w:t>
            </w:r>
          </w:p>
        </w:tc>
        <w:tc>
          <w:tcPr>
            <w:tcW w:w="1302" w:type="dxa"/>
          </w:tcPr>
          <w:p w:rsidR="00C05D2B" w:rsidRDefault="00C05D2B">
            <w:r>
              <w:t>4</w:t>
            </w:r>
          </w:p>
        </w:tc>
        <w:tc>
          <w:tcPr>
            <w:tcW w:w="2294" w:type="dxa"/>
          </w:tcPr>
          <w:p w:rsidR="00C05D2B" w:rsidRDefault="00C05D2B">
            <w:r>
              <w:t>M</w:t>
            </w:r>
          </w:p>
        </w:tc>
        <w:tc>
          <w:tcPr>
            <w:tcW w:w="1859" w:type="dxa"/>
          </w:tcPr>
          <w:p w:rsidR="00C05D2B" w:rsidRDefault="00C05D2B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 Creation Lobby</w:t>
            </w:r>
          </w:p>
        </w:tc>
        <w:tc>
          <w:tcPr>
            <w:tcW w:w="1302" w:type="dxa"/>
          </w:tcPr>
          <w:p w:rsidR="00C05D2B" w:rsidRDefault="00C05D2B" w:rsidP="00921F63">
            <w:r>
              <w:t>8</w:t>
            </w:r>
          </w:p>
        </w:tc>
        <w:tc>
          <w:tcPr>
            <w:tcW w:w="2294" w:type="dxa"/>
          </w:tcPr>
          <w:p w:rsidR="00C05D2B" w:rsidRDefault="00C05D2B" w:rsidP="00921F63">
            <w:r>
              <w:t>E</w:t>
            </w:r>
          </w:p>
        </w:tc>
        <w:tc>
          <w:tcPr>
            <w:tcW w:w="1859" w:type="dxa"/>
          </w:tcPr>
          <w:p w:rsidR="00C05D2B" w:rsidRDefault="00C05D2B" w:rsidP="00921F63"/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Boss</w:t>
            </w:r>
          </w:p>
        </w:tc>
        <w:tc>
          <w:tcPr>
            <w:tcW w:w="1302" w:type="dxa"/>
          </w:tcPr>
          <w:p w:rsidR="00C05D2B" w:rsidRDefault="00C05D2B" w:rsidP="00921F63">
            <w:r>
              <w:t>7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C05D2B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Projectile Design</w:t>
            </w:r>
          </w:p>
        </w:tc>
        <w:tc>
          <w:tcPr>
            <w:tcW w:w="1302" w:type="dxa"/>
          </w:tcPr>
          <w:p w:rsidR="00C05D2B" w:rsidRDefault="00C05D2B" w:rsidP="00921F63">
            <w:r>
              <w:t>2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A43F9A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Projectile Creation</w:t>
            </w:r>
          </w:p>
        </w:tc>
        <w:tc>
          <w:tcPr>
            <w:tcW w:w="1302" w:type="dxa"/>
          </w:tcPr>
          <w:p w:rsidR="00C05D2B" w:rsidRDefault="00A43F9A" w:rsidP="00921F63">
            <w:r>
              <w:t>4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A43F9A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Boss Concept</w:t>
            </w:r>
          </w:p>
        </w:tc>
        <w:tc>
          <w:tcPr>
            <w:tcW w:w="1302" w:type="dxa"/>
          </w:tcPr>
          <w:p w:rsidR="00C05D2B" w:rsidRDefault="00C05D2B" w:rsidP="00921F63">
            <w:r>
              <w:t>2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C05D2B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Second Enemy AI &amp; Attack</w:t>
            </w:r>
          </w:p>
        </w:tc>
        <w:tc>
          <w:tcPr>
            <w:tcW w:w="1302" w:type="dxa"/>
          </w:tcPr>
          <w:p w:rsidR="00C05D2B" w:rsidRDefault="00C05D2B" w:rsidP="00921F63">
            <w:r>
              <w:t>7</w:t>
            </w:r>
          </w:p>
        </w:tc>
        <w:tc>
          <w:tcPr>
            <w:tcW w:w="2294" w:type="dxa"/>
          </w:tcPr>
          <w:p w:rsidR="00C05D2B" w:rsidRDefault="00C05D2B" w:rsidP="00921F63">
            <w:r>
              <w:t>E</w:t>
            </w:r>
          </w:p>
        </w:tc>
        <w:tc>
          <w:tcPr>
            <w:tcW w:w="1859" w:type="dxa"/>
          </w:tcPr>
          <w:p w:rsidR="00C05D2B" w:rsidRDefault="00C05D2B" w:rsidP="00921F63"/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Projectile </w:t>
            </w:r>
            <w:r w:rsidR="00123179">
              <w:rPr>
                <w:rFonts w:ascii="Calibri" w:hAnsi="Calibri"/>
                <w:color w:val="000000"/>
              </w:rPr>
              <w:t>Integration</w:t>
            </w:r>
          </w:p>
        </w:tc>
        <w:tc>
          <w:tcPr>
            <w:tcW w:w="1302" w:type="dxa"/>
          </w:tcPr>
          <w:p w:rsidR="00C05D2B" w:rsidRDefault="00C05D2B" w:rsidP="00921F63">
            <w:r>
              <w:t>4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6861EC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Animation for Character</w:t>
            </w:r>
          </w:p>
        </w:tc>
        <w:tc>
          <w:tcPr>
            <w:tcW w:w="1302" w:type="dxa"/>
          </w:tcPr>
          <w:p w:rsidR="00C05D2B" w:rsidRDefault="00C05D2B" w:rsidP="00921F63">
            <w:r>
              <w:t>2</w:t>
            </w:r>
          </w:p>
        </w:tc>
        <w:tc>
          <w:tcPr>
            <w:tcW w:w="2294" w:type="dxa"/>
          </w:tcPr>
          <w:p w:rsidR="00C05D2B" w:rsidRDefault="00C05D2B" w:rsidP="00921F63">
            <w:r>
              <w:t>M</w:t>
            </w:r>
          </w:p>
        </w:tc>
        <w:tc>
          <w:tcPr>
            <w:tcW w:w="1859" w:type="dxa"/>
          </w:tcPr>
          <w:p w:rsidR="00C05D2B" w:rsidRDefault="00A43F9A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Boss</w:t>
            </w:r>
          </w:p>
        </w:tc>
        <w:tc>
          <w:tcPr>
            <w:tcW w:w="1302" w:type="dxa"/>
          </w:tcPr>
          <w:p w:rsidR="00C05D2B" w:rsidRDefault="00C05D2B" w:rsidP="00921F63">
            <w:r>
              <w:t>4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A43F9A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Projectile Program</w:t>
            </w:r>
          </w:p>
        </w:tc>
        <w:tc>
          <w:tcPr>
            <w:tcW w:w="1302" w:type="dxa"/>
          </w:tcPr>
          <w:p w:rsidR="00C05D2B" w:rsidRDefault="00C05D2B" w:rsidP="00921F63">
            <w:r>
              <w:t>3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6861EC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Ammo Change Creation</w:t>
            </w:r>
          </w:p>
        </w:tc>
        <w:tc>
          <w:tcPr>
            <w:tcW w:w="1302" w:type="dxa"/>
          </w:tcPr>
          <w:p w:rsidR="00C05D2B" w:rsidRDefault="00C05D2B" w:rsidP="00921F63">
            <w:r>
              <w:t>3</w:t>
            </w:r>
          </w:p>
        </w:tc>
        <w:tc>
          <w:tcPr>
            <w:tcW w:w="2294" w:type="dxa"/>
          </w:tcPr>
          <w:p w:rsidR="00C05D2B" w:rsidRDefault="00C05D2B" w:rsidP="00921F63">
            <w:r>
              <w:t>M</w:t>
            </w:r>
          </w:p>
        </w:tc>
        <w:tc>
          <w:tcPr>
            <w:tcW w:w="1859" w:type="dxa"/>
          </w:tcPr>
          <w:p w:rsidR="00C05D2B" w:rsidRDefault="00C05D2B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</w:t>
            </w:r>
          </w:p>
        </w:tc>
        <w:tc>
          <w:tcPr>
            <w:tcW w:w="1302" w:type="dxa"/>
          </w:tcPr>
          <w:p w:rsidR="00C05D2B" w:rsidRDefault="00C05D2B" w:rsidP="00921F63">
            <w:r>
              <w:t>2</w:t>
            </w:r>
          </w:p>
        </w:tc>
        <w:tc>
          <w:tcPr>
            <w:tcW w:w="2294" w:type="dxa"/>
          </w:tcPr>
          <w:p w:rsidR="00C05D2B" w:rsidRDefault="00C05D2B" w:rsidP="00921F63">
            <w:r>
              <w:t>M</w:t>
            </w:r>
          </w:p>
        </w:tc>
        <w:tc>
          <w:tcPr>
            <w:tcW w:w="1859" w:type="dxa"/>
          </w:tcPr>
          <w:p w:rsidR="00C05D2B" w:rsidRDefault="00C05D2B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Debug/Testing</w:t>
            </w:r>
          </w:p>
        </w:tc>
        <w:tc>
          <w:tcPr>
            <w:tcW w:w="1302" w:type="dxa"/>
          </w:tcPr>
          <w:p w:rsidR="00C05D2B" w:rsidRDefault="00C05D2B" w:rsidP="00921F63">
            <w:r>
              <w:t>4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C05D2B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Menu</w:t>
            </w:r>
          </w:p>
        </w:tc>
        <w:tc>
          <w:tcPr>
            <w:tcW w:w="1302" w:type="dxa"/>
          </w:tcPr>
          <w:p w:rsidR="00C05D2B" w:rsidRDefault="00C05D2B" w:rsidP="00921F63">
            <w:r>
              <w:t>2</w:t>
            </w:r>
          </w:p>
        </w:tc>
        <w:tc>
          <w:tcPr>
            <w:tcW w:w="2294" w:type="dxa"/>
          </w:tcPr>
          <w:p w:rsidR="00C05D2B" w:rsidRDefault="00C05D2B" w:rsidP="00921F63">
            <w:r>
              <w:t>L</w:t>
            </w:r>
          </w:p>
        </w:tc>
        <w:tc>
          <w:tcPr>
            <w:tcW w:w="1859" w:type="dxa"/>
          </w:tcPr>
          <w:p w:rsidR="00C05D2B" w:rsidRDefault="00A43F9A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Controls</w:t>
            </w:r>
          </w:p>
        </w:tc>
        <w:tc>
          <w:tcPr>
            <w:tcW w:w="1302" w:type="dxa"/>
          </w:tcPr>
          <w:p w:rsidR="00C05D2B" w:rsidRDefault="00C05D2B" w:rsidP="00921F63">
            <w:r>
              <w:t>2</w:t>
            </w:r>
          </w:p>
        </w:tc>
        <w:tc>
          <w:tcPr>
            <w:tcW w:w="2294" w:type="dxa"/>
          </w:tcPr>
          <w:p w:rsidR="00C05D2B" w:rsidRDefault="00C05D2B" w:rsidP="00921F63">
            <w:r>
              <w:t>L</w:t>
            </w:r>
          </w:p>
        </w:tc>
        <w:tc>
          <w:tcPr>
            <w:tcW w:w="1859" w:type="dxa"/>
          </w:tcPr>
          <w:p w:rsidR="00C05D2B" w:rsidRDefault="00A43F9A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921F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Working Build</w:t>
            </w:r>
          </w:p>
        </w:tc>
        <w:tc>
          <w:tcPr>
            <w:tcW w:w="1302" w:type="dxa"/>
          </w:tcPr>
          <w:p w:rsidR="00C05D2B" w:rsidRDefault="00C05D2B" w:rsidP="00921F63">
            <w:r>
              <w:t>1</w:t>
            </w:r>
          </w:p>
        </w:tc>
        <w:tc>
          <w:tcPr>
            <w:tcW w:w="2294" w:type="dxa"/>
          </w:tcPr>
          <w:p w:rsidR="00C05D2B" w:rsidRDefault="00C05D2B" w:rsidP="00921F63">
            <w:r>
              <w:t>H</w:t>
            </w:r>
          </w:p>
        </w:tc>
        <w:tc>
          <w:tcPr>
            <w:tcW w:w="1859" w:type="dxa"/>
          </w:tcPr>
          <w:p w:rsidR="00C05D2B" w:rsidRDefault="00C05D2B" w:rsidP="00921F63">
            <w:r>
              <w:t>/</w:t>
            </w:r>
          </w:p>
        </w:tc>
      </w:tr>
      <w:tr w:rsidR="00C05D2B" w:rsidTr="00C05D2B">
        <w:tc>
          <w:tcPr>
            <w:tcW w:w="3561" w:type="dxa"/>
          </w:tcPr>
          <w:p w:rsidR="00C05D2B" w:rsidRDefault="00C05D2B" w:rsidP="00277F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Additional Needs</w:t>
            </w:r>
          </w:p>
        </w:tc>
        <w:tc>
          <w:tcPr>
            <w:tcW w:w="1302" w:type="dxa"/>
          </w:tcPr>
          <w:p w:rsidR="00C05D2B" w:rsidRDefault="00C05D2B" w:rsidP="00277FE2">
            <w:r>
              <w:t>…</w:t>
            </w:r>
          </w:p>
        </w:tc>
        <w:tc>
          <w:tcPr>
            <w:tcW w:w="2294" w:type="dxa"/>
          </w:tcPr>
          <w:p w:rsidR="00C05D2B" w:rsidRDefault="00C05D2B" w:rsidP="00277FE2">
            <w:r>
              <w:t>E</w:t>
            </w:r>
          </w:p>
        </w:tc>
        <w:tc>
          <w:tcPr>
            <w:tcW w:w="1859" w:type="dxa"/>
          </w:tcPr>
          <w:p w:rsidR="00C05D2B" w:rsidRDefault="00C05D2B" w:rsidP="00277FE2"/>
        </w:tc>
      </w:tr>
    </w:tbl>
    <w:p w:rsidR="0081343A" w:rsidRDefault="0081343A" w:rsidP="0081343A">
      <w:pPr>
        <w:spacing w:after="0" w:line="240" w:lineRule="auto"/>
      </w:pPr>
      <w:r>
        <w:t>High = 79 Points</w:t>
      </w:r>
    </w:p>
    <w:p w:rsidR="0081343A" w:rsidRDefault="0081343A" w:rsidP="0081343A">
      <w:pPr>
        <w:spacing w:after="0" w:line="240" w:lineRule="auto"/>
      </w:pPr>
      <w:r>
        <w:t xml:space="preserve">Medium = </w:t>
      </w:r>
      <w:r w:rsidR="00185CC6">
        <w:t>40</w:t>
      </w:r>
      <w:r>
        <w:t xml:space="preserve"> Points</w:t>
      </w:r>
    </w:p>
    <w:p w:rsidR="0081343A" w:rsidRDefault="0081343A" w:rsidP="0081343A">
      <w:pPr>
        <w:spacing w:after="0" w:line="240" w:lineRule="auto"/>
      </w:pPr>
      <w:r>
        <w:t xml:space="preserve">Low = </w:t>
      </w:r>
      <w:r w:rsidR="00A27013">
        <w:t>11 Points</w:t>
      </w:r>
    </w:p>
    <w:p w:rsidR="0081343A" w:rsidRDefault="0081343A" w:rsidP="0081343A">
      <w:pPr>
        <w:spacing w:after="0" w:line="240" w:lineRule="auto"/>
      </w:pPr>
      <w:r>
        <w:t>Extras =</w:t>
      </w:r>
      <w:r w:rsidR="00A27013">
        <w:t xml:space="preserve"> 8 + … Points</w:t>
      </w:r>
    </w:p>
    <w:p w:rsidR="00A27013" w:rsidRDefault="002A2365" w:rsidP="0081343A">
      <w:pPr>
        <w:spacing w:after="0" w:line="240" w:lineRule="auto"/>
      </w:pPr>
      <w:r>
        <w:t>Total = 120</w:t>
      </w:r>
      <w:r w:rsidR="00A27013">
        <w:t xml:space="preserve"> Points</w:t>
      </w:r>
      <w:r>
        <w:t xml:space="preserve"> (without extras)</w:t>
      </w:r>
    </w:p>
    <w:p w:rsidR="002A2365" w:rsidRDefault="002A2365" w:rsidP="0081343A">
      <w:pPr>
        <w:spacing w:after="0" w:line="240" w:lineRule="auto"/>
      </w:pPr>
    </w:p>
    <w:p w:rsidR="002A2365" w:rsidRPr="00A97AF1" w:rsidRDefault="00C05D2B" w:rsidP="0081343A">
      <w:pPr>
        <w:spacing w:after="0" w:line="240" w:lineRule="auto"/>
        <w:rPr>
          <w:color w:val="000000" w:themeColor="text1"/>
        </w:rPr>
      </w:pPr>
      <w:r w:rsidRPr="00A97AF1">
        <w:rPr>
          <w:color w:val="000000" w:themeColor="text1"/>
        </w:rPr>
        <w:t>Sprint 1</w:t>
      </w:r>
      <w:r w:rsidR="00A43F9A" w:rsidRPr="00A97AF1">
        <w:rPr>
          <w:color w:val="000000" w:themeColor="text1"/>
        </w:rPr>
        <w:t>(</w:t>
      </w:r>
      <w:r w:rsidR="00DF1C22" w:rsidRPr="00A97AF1">
        <w:rPr>
          <w:color w:val="000000" w:themeColor="text1"/>
        </w:rPr>
        <w:t>30</w:t>
      </w:r>
      <w:r w:rsidRPr="00A97AF1">
        <w:rPr>
          <w:color w:val="000000" w:themeColor="text1"/>
        </w:rPr>
        <w:t>)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 developer I want a Spread</w:t>
      </w:r>
      <w:r w:rsid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Sheet because I want to see what needs to be done each sprint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- 2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lastRenderedPageBreak/>
        <w:t xml:space="preserve">As an </w:t>
      </w:r>
      <w:r w:rsidR="00A97AF1" w:rsidRPr="002A2365">
        <w:rPr>
          <w:rFonts w:ascii="Calibri" w:eastAsia="Times New Roman" w:hAnsi="Calibri" w:cs="Times New Roman"/>
          <w:color w:val="000000" w:themeColor="text1"/>
          <w:lang w:eastAsia="en-GB"/>
        </w:rPr>
        <w:t>investor</w:t>
      </w: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 xml:space="preserve"> I want a Game Design Document because it makes the concept of the game clear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- 4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</w:t>
      </w:r>
      <w:r w:rsidR="00FA71CB">
        <w:rPr>
          <w:rFonts w:ascii="Calibri" w:eastAsia="Times New Roman" w:hAnsi="Calibri" w:cs="Times New Roman"/>
          <w:color w:val="000000" w:themeColor="text1"/>
          <w:lang w:eastAsia="en-GB"/>
        </w:rPr>
        <w:t>n</w:t>
      </w: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 xml:space="preserve"> Investor I want a Presentation because I want to understand the concept of the game 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>- 3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 visionary I want a Background Concept because it will allow me to see my game being created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- 3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visionary I want Enemies Concepts because it will give a general idea of the enemy 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appearance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- 3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 Visionary I want a Character Concept because I can then see the character becoming real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- 3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an Investor I want finished </w:t>
      </w:r>
      <w:r w:rsidR="00A97AF1" w:rsidRPr="002A2365">
        <w:rPr>
          <w:rFonts w:ascii="Calibri" w:eastAsia="Times New Roman" w:hAnsi="Calibri" w:cs="Times New Roman"/>
          <w:color w:val="000000" w:themeColor="text1"/>
          <w:lang w:eastAsia="en-GB"/>
        </w:rPr>
        <w:t>deliverables</w:t>
      </w: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 xml:space="preserve"> for CW1 because then I can review the idea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>–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2</w:t>
      </w:r>
    </w:p>
    <w:p w:rsidR="00A43F9A" w:rsidRPr="00A97AF1" w:rsidRDefault="00A43F9A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Visionary I want a projectile concept because I want to see the projectiles becoming real – 2</w:t>
      </w:r>
    </w:p>
    <w:p w:rsidR="00A43F9A" w:rsidRPr="00A97AF1" w:rsidRDefault="00A43F9A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programmer I want a projectile created because I need something to program within the project </w:t>
      </w:r>
      <w:r w:rsidR="00DF1C22" w:rsidRPr="00A97AF1">
        <w:rPr>
          <w:rFonts w:ascii="Calibri" w:eastAsia="Times New Roman" w:hAnsi="Calibri" w:cs="Times New Roman"/>
          <w:color w:val="000000" w:themeColor="text1"/>
          <w:lang w:eastAsia="en-GB"/>
        </w:rPr>
        <w:t>–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4</w:t>
      </w:r>
    </w:p>
    <w:p w:rsidR="00DF1C22" w:rsidRPr="00A97AF1" w:rsidRDefault="00DF1C22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developer I want a background created so that I have something to look at in the game - 4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Sprint 2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>(</w:t>
      </w:r>
      <w:r w:rsidR="00DF1C22" w:rsidRPr="00A97AF1">
        <w:rPr>
          <w:rFonts w:ascii="Calibri" w:eastAsia="Times New Roman" w:hAnsi="Calibri" w:cs="Times New Roman"/>
          <w:color w:val="000000" w:themeColor="text1"/>
          <w:lang w:eastAsia="en-GB"/>
        </w:rPr>
        <w:t>32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>)</w:t>
      </w:r>
    </w:p>
    <w:p w:rsidR="00DF1C22" w:rsidRPr="00A97AF1" w:rsidRDefault="00DF1C22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designer I want a room design so that there is something to put into the game - 6</w:t>
      </w:r>
    </w:p>
    <w:p w:rsidR="008815F8" w:rsidRPr="00A97AF1" w:rsidRDefault="008815F8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developer I want Room </w:t>
      </w:r>
      <w:r w:rsidR="00A97AF1" w:rsidRPr="008815F8">
        <w:rPr>
          <w:rFonts w:ascii="Calibri" w:eastAsia="Times New Roman" w:hAnsi="Calibri" w:cs="Times New Roman"/>
          <w:color w:val="000000" w:themeColor="text1"/>
          <w:lang w:eastAsia="en-GB"/>
        </w:rPr>
        <w:t>Integration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because I can then begin programing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- 4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 Player I want a moving player because then I can move around the world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- 2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 Player I want a character because I want to see who I'm controlling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- 7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 player I want Enemies because I need a goal within the game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- 3</w:t>
      </w:r>
    </w:p>
    <w:p w:rsidR="002A2365" w:rsidRPr="00A97AF1" w:rsidRDefault="002A2365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2A2365">
        <w:rPr>
          <w:rFonts w:ascii="Calibri" w:eastAsia="Times New Roman" w:hAnsi="Calibri" w:cs="Times New Roman"/>
          <w:color w:val="000000" w:themeColor="text1"/>
          <w:lang w:eastAsia="en-GB"/>
        </w:rPr>
        <w:t>As a player I want the enemies to move because I want a challenge in the game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- 3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>As a player I want to attack because I need to be able to kill the enemies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>–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4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>As a player I want health so that the enemy can kill me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- 3</w:t>
      </w:r>
    </w:p>
    <w:p w:rsidR="008815F8" w:rsidRPr="00A97AF1" w:rsidRDefault="008815F8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8815F8" w:rsidRPr="00A97AF1" w:rsidRDefault="008815F8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Sprint 3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>(</w:t>
      </w:r>
      <w:r w:rsidR="00C8092A" w:rsidRPr="00A97AF1">
        <w:rPr>
          <w:rFonts w:ascii="Calibri" w:eastAsia="Times New Roman" w:hAnsi="Calibri" w:cs="Times New Roman"/>
          <w:color w:val="000000" w:themeColor="text1"/>
          <w:lang w:eastAsia="en-GB"/>
        </w:rPr>
        <w:t>30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>)</w:t>
      </w:r>
    </w:p>
    <w:p w:rsidR="00C8092A" w:rsidRPr="00A97AF1" w:rsidRDefault="00C8092A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Developer I needed to program the Pickups so that items could be picked up - 3</w:t>
      </w:r>
    </w:p>
    <w:p w:rsidR="006861EC" w:rsidRPr="00A97AF1" w:rsidRDefault="006861EC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developer I want to integrate the created projectiles into the project - 4</w:t>
      </w:r>
    </w:p>
    <w:p w:rsidR="006861EC" w:rsidRPr="00A97AF1" w:rsidRDefault="006861EC" w:rsidP="002A2365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player I want to fire projectiles because I have a spray in my hand - 3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>As a player I want the enemy to attack me because the game would have no challenge without it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- 5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designer I want the game to be 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challenging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so I created a concept for a boss enemy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- 2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>As a Designer I want a place for the boss so I created a boss room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- 4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Visionary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I wanted multiple ammo types so that there was more strategy in the game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- 3</w:t>
      </w:r>
    </w:p>
    <w:p w:rsidR="00C8092A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visionary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I wanted limited ammo of each type so pickups were required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C8092A" w:rsidRPr="00A97AF1">
        <w:rPr>
          <w:rFonts w:ascii="Calibri" w:eastAsia="Times New Roman" w:hAnsi="Calibri" w:cs="Times New Roman"/>
          <w:color w:val="000000" w:themeColor="text1"/>
          <w:lang w:eastAsia="en-GB"/>
        </w:rPr>
        <w:t>–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2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>As a player I needed a way to change ammo type so that I could use all the different types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>–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2</w:t>
      </w:r>
    </w:p>
    <w:p w:rsidR="00A43F9A" w:rsidRPr="00A97AF1" w:rsidRDefault="00A43F9A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player I want a main menu to see before jumping into the game – 2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Sprint 4</w:t>
      </w:r>
      <w:r w:rsidR="007A4F91">
        <w:rPr>
          <w:rFonts w:ascii="Calibri" w:eastAsia="Times New Roman" w:hAnsi="Calibri" w:cs="Times New Roman"/>
          <w:color w:val="000000" w:themeColor="text1"/>
          <w:lang w:eastAsia="en-GB"/>
        </w:rPr>
        <w:t>(28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>)</w:t>
      </w:r>
    </w:p>
    <w:p w:rsidR="006861EC" w:rsidRPr="00A97AF1" w:rsidRDefault="006861EC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As a player I want to know the controls for the game before playing – 2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</w:t>
      </w:r>
      <w:r w:rsidR="00A97AF1" w:rsidRPr="008815F8">
        <w:rPr>
          <w:rFonts w:ascii="Calibri" w:eastAsia="Times New Roman" w:hAnsi="Calibri" w:cs="Times New Roman"/>
          <w:color w:val="000000" w:themeColor="text1"/>
          <w:lang w:eastAsia="en-GB"/>
        </w:rPr>
        <w:t>programmer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I wanted to create a </w:t>
      </w:r>
      <w:r w:rsidR="00A97AF1" w:rsidRPr="008815F8">
        <w:rPr>
          <w:rFonts w:ascii="Calibri" w:eastAsia="Times New Roman" w:hAnsi="Calibri" w:cs="Times New Roman"/>
          <w:color w:val="000000" w:themeColor="text1"/>
          <w:lang w:eastAsia="en-GB"/>
        </w:rPr>
        <w:t>challenging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boss so I gave him different </w:t>
      </w:r>
      <w:r w:rsidR="007A4F91" w:rsidRPr="008815F8">
        <w:rPr>
          <w:rFonts w:ascii="Calibri" w:eastAsia="Times New Roman" w:hAnsi="Calibri" w:cs="Times New Roman"/>
          <w:color w:val="000000" w:themeColor="text1"/>
          <w:lang w:eastAsia="en-GB"/>
        </w:rPr>
        <w:t>phases</w:t>
      </w:r>
      <w:r w:rsidR="007A4F91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7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>As a designer I created projectiles from the design so that the boss had something to fire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- 4</w:t>
      </w:r>
    </w:p>
    <w:p w:rsidR="008815F8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designer I wanted animations for the character so I </w:t>
      </w:r>
      <w:r w:rsidR="00A97AF1" w:rsidRPr="008815F8">
        <w:rPr>
          <w:rFonts w:ascii="Calibri" w:eastAsia="Times New Roman" w:hAnsi="Calibri" w:cs="Times New Roman"/>
          <w:color w:val="000000" w:themeColor="text1"/>
          <w:lang w:eastAsia="en-GB"/>
        </w:rPr>
        <w:t>began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creating them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7A4F91">
        <w:rPr>
          <w:rFonts w:ascii="Calibri" w:eastAsia="Times New Roman" w:hAnsi="Calibri" w:cs="Times New Roman"/>
          <w:color w:val="000000" w:themeColor="text1"/>
          <w:lang w:eastAsia="en-GB"/>
        </w:rPr>
        <w:t>–</w:t>
      </w:r>
      <w:r w:rsidR="00A43F9A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8</w:t>
      </w:r>
    </w:p>
    <w:p w:rsidR="007A4F91" w:rsidRPr="00A97AF1" w:rsidRDefault="007A4F91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color w:val="000000" w:themeColor="text1"/>
          <w:lang w:eastAsia="en-GB"/>
        </w:rPr>
        <w:t>As a programmer I had to integrate the enemy animations - 2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Player I want the game to have a UI so that I can see </w:t>
      </w:r>
      <w:r w:rsidR="00A97AF1" w:rsidRPr="008815F8">
        <w:rPr>
          <w:rFonts w:ascii="Calibri" w:eastAsia="Times New Roman" w:hAnsi="Calibri" w:cs="Times New Roman"/>
          <w:color w:val="000000" w:themeColor="text1"/>
          <w:lang w:eastAsia="en-GB"/>
        </w:rPr>
        <w:t>what’s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going on in the game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-2</w:t>
      </w:r>
    </w:p>
    <w:p w:rsidR="008815F8" w:rsidRPr="00A97AF1" w:rsidRDefault="008815F8" w:rsidP="008815F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As a </w:t>
      </w:r>
      <w:r w:rsidR="00A97AF1" w:rsidRPr="008815F8">
        <w:rPr>
          <w:rFonts w:ascii="Calibri" w:eastAsia="Times New Roman" w:hAnsi="Calibri" w:cs="Times New Roman"/>
          <w:color w:val="000000" w:themeColor="text1"/>
          <w:lang w:eastAsia="en-GB"/>
        </w:rPr>
        <w:t>programmer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I want to debug and test the game before launch so that the game is as high a quality as </w:t>
      </w:r>
      <w:r w:rsidR="00A97AF1" w:rsidRPr="008815F8">
        <w:rPr>
          <w:rFonts w:ascii="Calibri" w:eastAsia="Times New Roman" w:hAnsi="Calibri" w:cs="Times New Roman"/>
          <w:color w:val="000000" w:themeColor="text1"/>
          <w:lang w:eastAsia="en-GB"/>
        </w:rPr>
        <w:t>it</w:t>
      </w:r>
      <w:r w:rsidRPr="008815F8">
        <w:rPr>
          <w:rFonts w:ascii="Calibri" w:eastAsia="Times New Roman" w:hAnsi="Calibri" w:cs="Times New Roman"/>
          <w:color w:val="000000" w:themeColor="text1"/>
          <w:lang w:eastAsia="en-GB"/>
        </w:rPr>
        <w:t xml:space="preserve"> can be</w:t>
      </w:r>
      <w:r w:rsidR="00C05D2B"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- 4</w:t>
      </w:r>
    </w:p>
    <w:p w:rsidR="00C05D2B" w:rsidRDefault="00C05D2B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C05D2B">
        <w:rPr>
          <w:rFonts w:ascii="Calibri" w:eastAsia="Times New Roman" w:hAnsi="Calibri" w:cs="Times New Roman"/>
          <w:color w:val="000000" w:themeColor="text1"/>
          <w:lang w:eastAsia="en-GB"/>
        </w:rPr>
        <w:t>As a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>n</w:t>
      </w:r>
      <w:r w:rsidRPr="00C05D2B">
        <w:rPr>
          <w:rFonts w:ascii="Calibri" w:eastAsia="Times New Roman" w:hAnsi="Calibri" w:cs="Times New Roman"/>
          <w:color w:val="000000" w:themeColor="text1"/>
          <w:lang w:eastAsia="en-GB"/>
        </w:rPr>
        <w:t xml:space="preserve"> Investor I want a working version of the product so that I can see what has been done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6861EC" w:rsidRPr="00A97AF1">
        <w:rPr>
          <w:rFonts w:ascii="Calibri" w:eastAsia="Times New Roman" w:hAnsi="Calibri" w:cs="Times New Roman"/>
          <w:color w:val="000000" w:themeColor="text1"/>
          <w:lang w:eastAsia="en-GB"/>
        </w:rPr>
        <w:t>–</w:t>
      </w:r>
      <w:r w:rsidRPr="00A97AF1">
        <w:rPr>
          <w:rFonts w:ascii="Calibri" w:eastAsia="Times New Roman" w:hAnsi="Calibri" w:cs="Times New Roman"/>
          <w:color w:val="000000" w:themeColor="text1"/>
          <w:lang w:eastAsia="en-GB"/>
        </w:rPr>
        <w:t xml:space="preserve"> 1</w:t>
      </w:r>
    </w:p>
    <w:p w:rsidR="00930E5D" w:rsidRDefault="00930E5D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930E5D" w:rsidRDefault="00930E5D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930E5D" w:rsidRDefault="00930E5D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930E5D" w:rsidRDefault="00930E5D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930E5D" w:rsidRDefault="00930E5D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930E5D" w:rsidRDefault="00930E5D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</w:p>
    <w:p w:rsidR="00930E5D" w:rsidRPr="00A97AF1" w:rsidRDefault="00930E5D" w:rsidP="00C05D2B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en-GB"/>
        </w:rPr>
      </w:pPr>
      <w:r>
        <w:rPr>
          <w:rFonts w:ascii="Calibri" w:eastAsia="Times New Roman" w:hAnsi="Calibri" w:cs="Times New Roman"/>
          <w:noProof/>
          <w:color w:val="000000" w:themeColor="text1"/>
          <w:lang w:eastAsia="en-GB"/>
        </w:rPr>
        <w:lastRenderedPageBreak/>
        <w:drawing>
          <wp:inline distT="0" distB="0" distL="0" distR="0">
            <wp:extent cx="6340415" cy="3666226"/>
            <wp:effectExtent l="0" t="0" r="381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A2365" w:rsidRDefault="002A2365" w:rsidP="002A2365">
      <w:pPr>
        <w:spacing w:after="0" w:line="240" w:lineRule="auto"/>
        <w:rPr>
          <w:rFonts w:ascii="Calibri" w:eastAsia="Times New Roman" w:hAnsi="Calibri" w:cs="Times New Roman"/>
          <w:color w:val="9C6500"/>
          <w:lang w:eastAsia="en-GB"/>
        </w:rPr>
      </w:pPr>
    </w:p>
    <w:p w:rsidR="00201D82" w:rsidRPr="002A2365" w:rsidRDefault="00201D82" w:rsidP="002A2365">
      <w:pPr>
        <w:spacing w:after="0" w:line="240" w:lineRule="auto"/>
        <w:rPr>
          <w:rFonts w:ascii="Calibri" w:eastAsia="Times New Roman" w:hAnsi="Calibri" w:cs="Times New Roman"/>
          <w:color w:val="9C6500"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-785543</wp:posOffset>
            </wp:positionH>
            <wp:positionV relativeFrom="paragraph">
              <wp:posOffset>475830</wp:posOffset>
            </wp:positionV>
            <wp:extent cx="7393305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30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1D82" w:rsidRPr="002A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63"/>
    <w:rsid w:val="00123179"/>
    <w:rsid w:val="00185CC6"/>
    <w:rsid w:val="00201D82"/>
    <w:rsid w:val="00211390"/>
    <w:rsid w:val="00277FE2"/>
    <w:rsid w:val="002A2365"/>
    <w:rsid w:val="006861EC"/>
    <w:rsid w:val="007A4F91"/>
    <w:rsid w:val="0081343A"/>
    <w:rsid w:val="008815F8"/>
    <w:rsid w:val="00921F63"/>
    <w:rsid w:val="00930E5D"/>
    <w:rsid w:val="00A27013"/>
    <w:rsid w:val="00A43F9A"/>
    <w:rsid w:val="00A97AF1"/>
    <w:rsid w:val="00C05D2B"/>
    <w:rsid w:val="00C71E04"/>
    <w:rsid w:val="00C8092A"/>
    <w:rsid w:val="00D405CB"/>
    <w:rsid w:val="00DF1C22"/>
    <w:rsid w:val="00F80C71"/>
    <w:rsid w:val="00F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3432"/>
  <w15:chartTrackingRefBased/>
  <w15:docId w15:val="{AD4E9EA9-E52E-4BB5-98A0-4C95999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Burn Down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0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120</c:v>
                </c:pt>
                <c:pt idx="1">
                  <c:v>90</c:v>
                </c:pt>
                <c:pt idx="2">
                  <c:v>58</c:v>
                </c:pt>
                <c:pt idx="3">
                  <c:v>28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61-40F6-AADC-4C99792862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0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120</c:v>
                </c:pt>
                <c:pt idx="1">
                  <c:v>94</c:v>
                </c:pt>
                <c:pt idx="2">
                  <c:v>72</c:v>
                </c:pt>
                <c:pt idx="3">
                  <c:v>30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61-40F6-AADC-4C99792862D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84617760"/>
        <c:axId val="484618088"/>
      </c:lineChart>
      <c:catAx>
        <c:axId val="48461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18088"/>
        <c:crosses val="autoZero"/>
        <c:auto val="1"/>
        <c:lblAlgn val="ctr"/>
        <c:lblOffset val="100"/>
        <c:noMultiLvlLbl val="0"/>
      </c:catAx>
      <c:valAx>
        <c:axId val="48461808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8461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3CB22A3A</Template>
  <TotalTime>114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Garner</dc:creator>
  <cp:keywords/>
  <dc:description/>
  <cp:lastModifiedBy>Ryan Garner</cp:lastModifiedBy>
  <cp:revision>11</cp:revision>
  <dcterms:created xsi:type="dcterms:W3CDTF">2017-05-24T12:46:00Z</dcterms:created>
  <dcterms:modified xsi:type="dcterms:W3CDTF">2017-05-24T14:55:00Z</dcterms:modified>
</cp:coreProperties>
</file>